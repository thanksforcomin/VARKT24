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3B849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DF18F2D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0EA3D6" w14:textId="77777777" w:rsidR="001807D3" w:rsidRDefault="001807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03790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7E505B96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6BD6863F" w14:textId="77777777" w:rsidR="001807D3" w:rsidRDefault="001807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9095D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 8 «Компьютерные науки и прикладная математика»</w:t>
      </w:r>
    </w:p>
    <w:p w14:paraId="4A18EC9B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3939DC83" w14:textId="77777777" w:rsidR="001807D3" w:rsidRDefault="001807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D5E22" w14:textId="77777777" w:rsidR="001807D3" w:rsidRDefault="001807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148AC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166DADF4" w14:textId="77777777" w:rsidR="001807D3" w:rsidRDefault="001807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08B7175A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Введение в авиационную и ракетно-космическую технику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078387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«Полёт на корабле «Восток-1»</w:t>
      </w:r>
    </w:p>
    <w:p w14:paraId="024DB5DA" w14:textId="77777777" w:rsidR="001807D3" w:rsidRDefault="001807D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461D92" w14:textId="77777777" w:rsidR="001807D3" w:rsidRDefault="001807D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E95EC7" w14:textId="77777777" w:rsidR="001807D3" w:rsidRDefault="00000000">
      <w:pPr>
        <w:pStyle w:val="Standard"/>
        <w:spacing w:line="360" w:lineRule="auto"/>
        <w:rPr>
          <w:rFonts w:hint="eastAsi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Выполнили:</w:t>
      </w:r>
    </w:p>
    <w:p w14:paraId="09E5E910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преподавателя: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Группа М8О-107БВ-24</w:t>
      </w:r>
    </w:p>
    <w:p w14:paraId="542ACC86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Иванов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А.И.</w:t>
      </w:r>
      <w:proofErr w:type="gramEnd"/>
    </w:p>
    <w:p w14:paraId="08F515FD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Иванова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А.Л.</w:t>
      </w:r>
      <w:proofErr w:type="gramEnd"/>
    </w:p>
    <w:p w14:paraId="3D592E34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Иванова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А.А.</w:t>
      </w:r>
      <w:proofErr w:type="gramEnd"/>
    </w:p>
    <w:p w14:paraId="214E4993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Иванов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О.С.</w:t>
      </w:r>
      <w:proofErr w:type="gramEnd"/>
    </w:p>
    <w:p w14:paraId="53694738" w14:textId="77777777" w:rsidR="001807D3" w:rsidRDefault="001807D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DE1FBD" w14:textId="77777777" w:rsidR="001807D3" w:rsidRDefault="001807D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745AD2" w14:textId="77777777" w:rsidR="001807D3" w:rsidRDefault="001807D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CF6DE" w14:textId="77777777" w:rsidR="001807D3" w:rsidRDefault="001807D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276E8E" w14:textId="77777777" w:rsidR="001807D3" w:rsidRDefault="001807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8F123" w14:textId="77777777" w:rsidR="001807D3" w:rsidRDefault="001807D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7A45A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</w:p>
    <w:p w14:paraId="61C90C53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Физическая модель</w:t>
      </w:r>
    </w:p>
    <w:p w14:paraId="78EAC143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моделирования выведения ракеты на орбиту, полёта ракеты по орбите и манёвров будут полезны следующие формулы</w:t>
      </w:r>
    </w:p>
    <w:p w14:paraId="610523DE" w14:textId="77777777" w:rsidR="001807D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Второй закон Ньютона и его общая форма — уравнение Мещерского</w:t>
      </w:r>
    </w:p>
    <w:p w14:paraId="1D3DF7A8" w14:textId="77777777" w:rsidR="001807D3" w:rsidRDefault="00000000">
      <w:pPr>
        <w:pStyle w:val="Standard"/>
        <w:numPr>
          <w:ilvl w:val="1"/>
          <w:numId w:val="1"/>
        </w:numPr>
        <w:spacing w:line="360" w:lineRule="auto"/>
        <w:rPr>
          <w:rFonts w:hint="eastAsia"/>
        </w:rPr>
      </w:pPr>
      <m:oMath>
        <m:r>
          <w:rPr>
            <w:rFonts w:ascii="Cambria Math" w:hAnsi="Cambria Math"/>
          </w:rPr>
          <m:t>F=ma;F=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6D52B31B" w14:textId="77777777" w:rsidR="001807D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Сила сопротивления воздуха</w:t>
      </w:r>
    </w:p>
    <w:p w14:paraId="18AE132A" w14:textId="72321303" w:rsidR="001807D3" w:rsidRDefault="00000000">
      <w:pPr>
        <w:pStyle w:val="Standard"/>
        <w:numPr>
          <w:ilvl w:val="1"/>
          <w:numId w:val="1"/>
        </w:numPr>
        <w:spacing w:line="360" w:lineRule="auto"/>
        <w:rPr>
          <w:rFonts w:hint="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A5634">
        <w:t xml:space="preserve"> </w:t>
      </w:r>
    </w:p>
    <w:p w14:paraId="555764E1" w14:textId="77777777" w:rsidR="001807D3" w:rsidRDefault="00000000" w:rsidP="00EA5634">
      <w:pPr>
        <w:pStyle w:val="Standard"/>
        <w:spacing w:line="360" w:lineRule="auto"/>
        <w:ind w:left="11"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ρ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плотность атмосферы,</w:t>
      </w:r>
    </w:p>
    <w:p w14:paraId="14C5FCF5" w14:textId="77777777" w:rsidR="001807D3" w:rsidRDefault="00000000">
      <w:pPr>
        <w:pStyle w:val="Standard"/>
        <w:spacing w:line="360" w:lineRule="auto"/>
        <w:ind w:left="720" w:firstLine="36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скорость корабля</w:t>
      </w:r>
    </w:p>
    <w:p w14:paraId="0A860817" w14:textId="77777777" w:rsidR="001807D3" w:rsidRDefault="00000000">
      <w:pPr>
        <w:pStyle w:val="Standard"/>
        <w:spacing w:line="360" w:lineRule="auto"/>
        <w:ind w:left="720" w:firstLine="36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безразмерный коэффициент сопротивления формы</w:t>
      </w:r>
    </w:p>
    <w:p w14:paraId="52F11FF7" w14:textId="66CDCFD3" w:rsidR="001807D3" w:rsidRDefault="005D2F00">
      <w:pPr>
        <w:pStyle w:val="Standard"/>
        <w:spacing w:line="360" w:lineRule="auto"/>
        <w:ind w:left="720" w:firstLine="36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00000" w:rsidRPr="005D2F00">
        <w:rPr>
          <w:rFonts w:ascii="Times New Roman" w:hAnsi="Times New Roman" w:cs="Times New Roman"/>
          <w:sz w:val="28"/>
          <w:szCs w:val="28"/>
        </w:rPr>
        <w:t xml:space="preserve"> – </w:t>
      </w:r>
      <w:r w:rsidR="00000000">
        <w:rPr>
          <w:rFonts w:ascii="Times New Roman" w:hAnsi="Times New Roman" w:cs="Times New Roman"/>
          <w:sz w:val="28"/>
          <w:szCs w:val="28"/>
        </w:rPr>
        <w:t>площадь поперечного сечения</w:t>
      </w:r>
    </w:p>
    <w:p w14:paraId="076416C2" w14:textId="050EF12D" w:rsidR="001807D3" w:rsidRDefault="00000000">
      <w:pPr>
        <w:pStyle w:val="Standard"/>
        <w:spacing w:line="360" w:lineRule="auto"/>
        <w:ind w:left="720" w:firstLine="36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KSP</w:t>
      </w:r>
      <w:r>
        <w:rPr>
          <w:rFonts w:ascii="Times New Roman" w:hAnsi="Times New Roman" w:cs="Times New Roman"/>
          <w:sz w:val="28"/>
          <w:szCs w:val="28"/>
        </w:rPr>
        <w:t xml:space="preserve"> площадь поперечного сечения считается прямо пропорциональной массе с коэффициентом 0.008,</w:t>
      </w:r>
      <w:r w:rsidR="005D2F00" w:rsidRPr="005D2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 мы сделаем такое же допущение в нашей математической модели.</w:t>
      </w:r>
    </w:p>
    <w:p w14:paraId="25C9C3A8" w14:textId="31F2DAC5" w:rsidR="001807D3" w:rsidRDefault="005D2F00">
      <w:pPr>
        <w:pStyle w:val="Standard"/>
        <w:spacing w:line="360" w:lineRule="auto"/>
        <w:ind w:left="720" w:firstLine="360"/>
        <w:rPr>
          <w:rFonts w:hint="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= 0.008 * m</m:t>
        </m:r>
      </m:oMath>
      <w:r w:rsidR="00000000" w:rsidRPr="005D2F0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863B9D4" w14:textId="77777777" w:rsidR="001807D3" w:rsidRDefault="00000000">
      <w:pPr>
        <w:pStyle w:val="Standard"/>
        <w:spacing w:line="360" w:lineRule="auto"/>
        <w:ind w:left="720" w:firstLine="360"/>
        <w:rPr>
          <w:rFonts w:hint="eastAsia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масса корабля (кг)</w:t>
      </w:r>
    </w:p>
    <w:p w14:paraId="34DCE3E4" w14:textId="77777777" w:rsidR="001807D3" w:rsidRDefault="00000000">
      <w:pPr>
        <w:pStyle w:val="Standard"/>
        <w:spacing w:line="360" w:lineRule="auto"/>
        <w:ind w:left="720" w:firstLine="360"/>
        <w:rPr>
          <w:rFonts w:hint="eastAsia"/>
        </w:rPr>
      </w:pPr>
      <m:oMath>
        <m:r>
          <w:rPr>
            <w:rFonts w:ascii="Cambria Math" w:hAnsi="Cambria Math"/>
          </w:rPr>
          <m:t xml:space="preserve">p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взята из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KSP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wiki</w:t>
      </w:r>
      <w:r>
        <w:rPr>
          <w:rFonts w:ascii="Times New Roman" w:hAnsi="Times New Roman" w:cs="Times New Roman"/>
          <w:iCs/>
          <w:sz w:val="28"/>
          <w:szCs w:val="28"/>
        </w:rPr>
        <w:t xml:space="preserve"> [1].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атмосферное давление на высоте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характеристическая высота.</w:t>
      </w:r>
    </w:p>
    <w:p w14:paraId="191F6E8F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KSP</w:t>
      </w:r>
      <w:r>
        <w:rPr>
          <w:rFonts w:ascii="Times New Roman" w:hAnsi="Times New Roman" w:cs="Times New Roman"/>
          <w:sz w:val="28"/>
          <w:szCs w:val="28"/>
        </w:rPr>
        <w:t xml:space="preserve"> плотность атмосферы зависит прямо пропорционально от атмосферного давления с коэффициентом 1.2230948554874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 атм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).</w:t>
      </w:r>
    </w:p>
    <w:p w14:paraId="65E1176C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расчитывается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усредненное по массе сопротивление каждой детали.</w:t>
      </w:r>
    </w:p>
    <w:p w14:paraId="074C8246" w14:textId="77777777" w:rsidR="001807D3" w:rsidRDefault="001807D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2E6A75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8B6D8BB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39A549B0" w14:textId="77777777" w:rsidR="001807D3" w:rsidRDefault="00000000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508B0EB" w14:textId="77777777" w:rsidR="001807D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Уравнение Циолковского</w:t>
      </w:r>
    </w:p>
    <w:p w14:paraId="0977E1E5" w14:textId="77777777" w:rsidR="001807D3" w:rsidRDefault="00000000">
      <w:pPr>
        <w:pStyle w:val="Standard"/>
        <w:numPr>
          <w:ilvl w:val="1"/>
          <w:numId w:val="1"/>
        </w:numPr>
        <w:spacing w:line="360" w:lineRule="auto"/>
        <w:rPr>
          <w:rFonts w:hint="eastAsia"/>
        </w:rPr>
      </w:pPr>
      <m:oMath>
        <m:r>
          <w:rPr>
            <w:rFonts w:ascii="Cambria Math" w:hAnsi="Cambria Math"/>
          </w:rPr>
          <m:t>V=I</m:t>
        </m:r>
        <m:r>
          <m:rPr>
            <m:sty m:val="p"/>
          </m:rP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5721BC59" w14:textId="77777777" w:rsidR="001807D3" w:rsidRDefault="001807D3">
      <w:pPr>
        <w:pStyle w:val="Standard"/>
        <w:spacing w:line="360" w:lineRule="auto"/>
        <w:rPr>
          <w:rFonts w:hint="eastAsia"/>
          <w:lang w:val="en-US"/>
        </w:rPr>
      </w:pPr>
    </w:p>
    <w:p w14:paraId="444377FA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Условимся, что наша станция вылета находится на экваторе, тем самым мы сможем облегчить расчёты, работая в двумерном пространстве.</w:t>
      </w:r>
    </w:p>
    <w:p w14:paraId="6B5E7CE5" w14:textId="77777777" w:rsidR="001807D3" w:rsidRDefault="001807D3">
      <w:pPr>
        <w:pStyle w:val="Standard"/>
        <w:spacing w:line="360" w:lineRule="auto"/>
        <w:rPr>
          <w:rFonts w:hint="eastAsia"/>
        </w:rPr>
      </w:pPr>
    </w:p>
    <w:p w14:paraId="22EA5D8C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Составим уравнение, по которому будет двигаться наша ракета. Воспользуемся уравнением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2-ого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закона Ньютона:</w:t>
      </w:r>
    </w:p>
    <w:p w14:paraId="14137D2F" w14:textId="77777777" w:rsidR="001807D3" w:rsidRDefault="00000000">
      <w:pPr>
        <w:pStyle w:val="Standard"/>
        <w:spacing w:line="360" w:lineRule="auto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тяж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тяги</m:t>
                  </m:r>
                </m:sub>
              </m:sSub>
            </m:e>
          </m:acc>
        </m:oMath>
      </m:oMathPara>
    </w:p>
    <w:p w14:paraId="4AB625D4" w14:textId="77777777" w:rsidR="001807D3" w:rsidRDefault="001807D3">
      <w:pPr>
        <w:pStyle w:val="Standard"/>
        <w:spacing w:line="360" w:lineRule="auto"/>
        <w:rPr>
          <w:rFonts w:hint="eastAsia"/>
        </w:rPr>
      </w:pPr>
    </w:p>
    <w:p w14:paraId="48D600DE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будем работать для вывода ракеты на околоземную орбиту в декартовой системе координат (2-мерной): начало — центр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Кербина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ось ординат направлена в сторону пусковой станции, а ось абсцисс в сторону вращения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Кербина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(Так, чтобы, когда мы вылетели мы находились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1-ой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четверти).</w:t>
      </w:r>
    </w:p>
    <w:p w14:paraId="54EC3018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запишем закон Ньютона в проекциях на оси:</w:t>
      </w:r>
    </w:p>
    <w:p w14:paraId="03FDF4B2" w14:textId="77777777" w:rsidR="001807D3" w:rsidRDefault="00000000">
      <w:pPr>
        <w:pStyle w:val="Standard"/>
        <w:spacing w:line="360" w:lineRule="auto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тяжx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тягиx</m:t>
                  </m:r>
                </m:sub>
              </m:sSub>
            </m:e>
          </m:acc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тяжy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тягиy</m:t>
                  </m:r>
                </m:sub>
              </m:sSub>
            </m:e>
          </m:acc>
        </m:oMath>
      </m:oMathPara>
    </w:p>
    <w:p w14:paraId="40A0FA53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для экономии топлива нам нужно во время взлёта поворачиваться на какой-то угол. Пусть этот угол будет задаваться функцией </w:t>
      </w:r>
      <m:oMath>
        <m:r>
          <w:rPr>
            <w:rFonts w:ascii="Cambria Math" w:hAnsi="Cambria Math"/>
          </w:rPr>
          <m:t>α(h)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 Тогда нам нужно решить — а как именно менять этот угол?</w:t>
      </w:r>
    </w:p>
    <w:p w14:paraId="7AB01BB0" w14:textId="77777777" w:rsidR="001807D3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&lt;Исследование функций изменений угла&gt;</w:t>
      </w:r>
    </w:p>
    <w:p w14:paraId="51233176" w14:textId="77777777" w:rsidR="001807D3" w:rsidRDefault="00000000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можем записать уравнения в проекциях на оси:</w:t>
      </w:r>
    </w:p>
    <w:p w14:paraId="4E2D65E4" w14:textId="77777777" w:rsidR="001807D3" w:rsidRDefault="00000000">
      <w:pPr>
        <w:pStyle w:val="Standard"/>
        <w:spacing w:line="360" w:lineRule="auto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α-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pSV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α+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тяги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α</m:t>
          </m:r>
        </m:oMath>
      </m:oMathPara>
    </w:p>
    <w:p w14:paraId="3EAAB67E" w14:textId="77777777" w:rsidR="001807D3" w:rsidRDefault="00000000">
      <w:pPr>
        <w:pStyle w:val="Standard"/>
        <w:spacing w:line="360" w:lineRule="auto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α-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pSV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α+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тяги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α</m:t>
          </m:r>
        </m:oMath>
      </m:oMathPara>
    </w:p>
    <w:p w14:paraId="3627D15F" w14:textId="77777777" w:rsidR="001807D3" w:rsidRDefault="001807D3">
      <w:pPr>
        <w:pStyle w:val="Standard"/>
        <w:spacing w:line="360" w:lineRule="auto"/>
        <w:jc w:val="both"/>
        <w:rPr>
          <w:rFonts w:hint="eastAsia"/>
        </w:rPr>
      </w:pPr>
    </w:p>
    <w:p w14:paraId="3097FBEF" w14:textId="77777777" w:rsidR="001807D3" w:rsidRDefault="00000000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т. к. мы работаем на околоземной Орбите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можно сказать,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 Тогда деля на массу, получим уравнение изменения ускорения:</w:t>
      </w:r>
    </w:p>
    <w:p w14:paraId="51A8D22B" w14:textId="77777777" w:rsidR="001807D3" w:rsidRDefault="00000000">
      <w:pPr>
        <w:pStyle w:val="Standard"/>
        <w:spacing w:line="360" w:lineRule="auto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=-gsinα-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pSV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α+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тяги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α</m:t>
          </m:r>
        </m:oMath>
      </m:oMathPara>
    </w:p>
    <w:p w14:paraId="5493AD5C" w14:textId="77777777" w:rsidR="001807D3" w:rsidRDefault="00000000">
      <w:pPr>
        <w:pStyle w:val="Standard"/>
        <w:spacing w:line="360" w:lineRule="auto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=-gcosα-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pSV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α+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тяги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α</m:t>
          </m:r>
        </m:oMath>
      </m:oMathPara>
    </w:p>
    <w:p w14:paraId="406E9849" w14:textId="77777777" w:rsidR="001807D3" w:rsidRDefault="00000000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Теперь, когда мы уже начали выводить ракету на орбиту в один момент нам нужно будет отключить двигатели: когда наш прогнозируемый апоцентр станет равным необходимому.</w:t>
      </w:r>
    </w:p>
    <w:p w14:paraId="6DD4F7A4" w14:textId="77777777" w:rsidR="001807D3" w:rsidRDefault="0000000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Необходимые характеристики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Кербина</w:t>
      </w:r>
      <w:proofErr w:type="spellEnd"/>
    </w:p>
    <w:p w14:paraId="1E2D4797" w14:textId="77777777" w:rsidR="001807D3" w:rsidRPr="00EA5634" w:rsidRDefault="00000000">
      <w:pPr>
        <w:pStyle w:val="Standard"/>
        <w:spacing w:line="360" w:lineRule="auto"/>
        <w:rPr>
          <w:rFonts w:hint="eastAsia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Стандартный гравитационный параметр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Кербина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[2]</w:t>
      </w:r>
    </w:p>
    <w:p w14:paraId="4A202CD1" w14:textId="77777777" w:rsidR="001807D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Характеристическая высота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Кербина</w:t>
      </w:r>
      <w:proofErr w:type="spellEnd"/>
      <w:r w:rsidRPr="005D2F00">
        <w:rPr>
          <w:rFonts w:ascii="Times New Roman" w:eastAsia="Times New Roman" w:hAnsi="Times New Roman" w:cs="Times New Roman"/>
          <w:sz w:val="28"/>
          <w:szCs w:val="28"/>
        </w:rPr>
        <w:t xml:space="preserve">: 5000 </w:t>
      </w:r>
      <w:r>
        <w:rPr>
          <w:rFonts w:ascii="Times New Roman" w:eastAsia="Times New Roman" w:hAnsi="Times New Roman" w:cs="Times New Roman"/>
          <w:sz w:val="28"/>
          <w:szCs w:val="28"/>
        </w:rPr>
        <w:t>метров</w:t>
      </w:r>
      <w:r w:rsidRPr="005D2F00">
        <w:rPr>
          <w:rFonts w:ascii="Times New Roman" w:eastAsia="Times New Roman" w:hAnsi="Times New Roman" w:cs="Times New Roman"/>
          <w:sz w:val="28"/>
          <w:szCs w:val="28"/>
        </w:rPr>
        <w:t xml:space="preserve"> [1].</w:t>
      </w:r>
    </w:p>
    <w:p w14:paraId="4F643A45" w14:textId="77777777" w:rsidR="001807D3" w:rsidRPr="005D2F00" w:rsidRDefault="001807D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C5BEE" w14:textId="77777777" w:rsidR="001807D3" w:rsidRDefault="001807D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FFA4C3" w14:textId="77777777" w:rsidR="001807D3" w:rsidRDefault="001807D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608483" w14:textId="77777777" w:rsidR="001807D3" w:rsidRDefault="00000000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использованных источников</w:t>
      </w:r>
    </w:p>
    <w:p w14:paraId="5CC86DDB" w14:textId="26688E73" w:rsidR="001807D3" w:rsidRDefault="00000000" w:rsidP="005D2F00">
      <w:pPr>
        <w:pStyle w:val="Standar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Atmosphere/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Kerbal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Space Program Wiki. – URL:</w:t>
      </w:r>
    </w:p>
    <w:p w14:paraId="102B5A5B" w14:textId="77777777" w:rsidR="001807D3" w:rsidRDefault="00000000">
      <w:pPr>
        <w:pStyle w:val="Standard"/>
        <w:spacing w:line="360" w:lineRule="auto"/>
        <w:ind w:left="1440"/>
        <w:rPr>
          <w:rFonts w:hint="eastAsia"/>
        </w:rPr>
      </w:pPr>
      <w:hyperlink r:id="rId7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kerbalspaceprogram</w:t>
        </w:r>
        <w:proofErr w:type="spellEnd"/>
        <w:r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Atmosphere</w:t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2024 – 11 - 20).</w:t>
      </w:r>
    </w:p>
    <w:p w14:paraId="6A3608D5" w14:textId="6C9A697E" w:rsidR="001807D3" w:rsidRPr="005D2F00" w:rsidRDefault="00000000">
      <w:pPr>
        <w:pStyle w:val="Standard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Kerbin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Kerbal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Space Program Wiki. – URL: </w:t>
      </w:r>
      <w:hyperlink r:id="rId8" w:history="1">
        <w:r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https://wiki.kerbalspaceprogram.com/wiki/Kerbin/ru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2024 – 11 – 20)</w:t>
      </w:r>
    </w:p>
    <w:p w14:paraId="4A5C3FA5" w14:textId="3EBF5B6B" w:rsidR="005D2F00" w:rsidRPr="005D2F00" w:rsidRDefault="005D2F00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2F00">
        <w:rPr>
          <w:rFonts w:ascii="Times New Roman" w:hAnsi="Times New Roman" w:cs="Times New Roman"/>
          <w:sz w:val="28"/>
          <w:szCs w:val="28"/>
          <w:lang w:val="en-US"/>
        </w:rPr>
        <w:t xml:space="preserve">Specific impulse </w:t>
      </w:r>
      <w:r w:rsidRPr="005D2F0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D2F00">
        <w:rPr>
          <w:rFonts w:ascii="Times New Roman" w:hAnsi="Times New Roman" w:cs="Times New Roman"/>
          <w:sz w:val="28"/>
          <w:szCs w:val="28"/>
          <w:lang w:val="en-US"/>
        </w:rPr>
        <w:t xml:space="preserve"> Wikipedia</w:t>
      </w:r>
      <w:r w:rsidRPr="005D2F00">
        <w:rPr>
          <w:rFonts w:ascii="Times New Roman" w:hAnsi="Times New Roman" w:cs="Times New Roman"/>
          <w:sz w:val="28"/>
          <w:szCs w:val="28"/>
          <w:lang w:val="en-US"/>
        </w:rPr>
        <w:t xml:space="preserve">. – URL: </w:t>
      </w:r>
      <w:hyperlink r:id="rId9" w:history="1">
        <w:r w:rsidRPr="005D2F0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https://en.wikipedia.org/wiki/Specific_impulse</w:t>
        </w:r>
      </w:hyperlink>
      <w:r w:rsidRPr="005D2F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D2F00">
        <w:rPr>
          <w:rFonts w:ascii="Times New Roman" w:hAnsi="Times New Roman" w:cs="Times New Roman"/>
          <w:sz w:val="28"/>
          <w:szCs w:val="28"/>
        </w:rPr>
        <w:t>дата</w:t>
      </w:r>
      <w:r w:rsidRPr="005D2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F00">
        <w:rPr>
          <w:rFonts w:ascii="Times New Roman" w:hAnsi="Times New Roman" w:cs="Times New Roman"/>
          <w:sz w:val="28"/>
          <w:szCs w:val="28"/>
        </w:rPr>
        <w:t>обращения</w:t>
      </w:r>
      <w:r w:rsidRPr="005D2F00">
        <w:rPr>
          <w:rFonts w:ascii="Times New Roman" w:hAnsi="Times New Roman" w:cs="Times New Roman"/>
          <w:sz w:val="28"/>
          <w:szCs w:val="28"/>
          <w:lang w:val="en-US"/>
        </w:rPr>
        <w:t xml:space="preserve">: 2024 – 11 – </w:t>
      </w:r>
      <w:proofErr w:type="gramStart"/>
      <w:r w:rsidRPr="005D2F00">
        <w:rPr>
          <w:rFonts w:ascii="Times New Roman" w:hAnsi="Times New Roman" w:cs="Times New Roman"/>
          <w:sz w:val="28"/>
          <w:szCs w:val="28"/>
          <w:lang w:val="en-US"/>
        </w:rPr>
        <w:t>20 )</w:t>
      </w:r>
      <w:proofErr w:type="gramEnd"/>
    </w:p>
    <w:sectPr w:rsidR="005D2F00" w:rsidRPr="005D2F00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C5A00" w14:textId="77777777" w:rsidR="009506A8" w:rsidRDefault="009506A8">
      <w:pPr>
        <w:rPr>
          <w:rFonts w:hint="eastAsia"/>
        </w:rPr>
      </w:pPr>
      <w:r>
        <w:separator/>
      </w:r>
    </w:p>
  </w:endnote>
  <w:endnote w:type="continuationSeparator" w:id="0">
    <w:p w14:paraId="5D37816C" w14:textId="77777777" w:rsidR="009506A8" w:rsidRDefault="009506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D4832" w14:textId="77777777" w:rsidR="009506A8" w:rsidRDefault="009506A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E9C126B" w14:textId="77777777" w:rsidR="009506A8" w:rsidRDefault="009506A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54565"/>
    <w:multiLevelType w:val="multilevel"/>
    <w:tmpl w:val="DCEAB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069" w:hanging="360"/>
      </w:pPr>
    </w:lvl>
    <w:lvl w:ilvl="2">
      <w:start w:val="1"/>
      <w:numFmt w:val="decimal"/>
      <w:lvlText w:val="."/>
      <w:lvlJc w:val="left"/>
      <w:pPr>
        <w:ind w:left="1440" w:hanging="360"/>
      </w:pPr>
    </w:lvl>
    <w:lvl w:ilvl="3">
      <w:start w:val="1"/>
      <w:numFmt w:val="decimal"/>
      <w:lvlText w:val="."/>
      <w:lvlJc w:val="left"/>
      <w:pPr>
        <w:ind w:left="1800" w:hanging="360"/>
      </w:pPr>
    </w:lvl>
    <w:lvl w:ilvl="4">
      <w:start w:val="1"/>
      <w:numFmt w:val="decimal"/>
      <w:lvlText w:val="."/>
      <w:lvlJc w:val="left"/>
      <w:pPr>
        <w:ind w:left="2160" w:hanging="360"/>
      </w:pPr>
    </w:lvl>
    <w:lvl w:ilvl="5">
      <w:start w:val="1"/>
      <w:numFmt w:val="decimal"/>
      <w:lvlText w:val="."/>
      <w:lvlJc w:val="left"/>
      <w:pPr>
        <w:ind w:left="2520" w:hanging="360"/>
      </w:pPr>
    </w:lvl>
    <w:lvl w:ilvl="6">
      <w:start w:val="1"/>
      <w:numFmt w:val="decimal"/>
      <w:lvlText w:val="."/>
      <w:lvlJc w:val="left"/>
      <w:pPr>
        <w:ind w:left="2880" w:hanging="360"/>
      </w:pPr>
    </w:lvl>
    <w:lvl w:ilvl="7">
      <w:start w:val="1"/>
      <w:numFmt w:val="decimal"/>
      <w:lvlText w:val="."/>
      <w:lvlJc w:val="left"/>
      <w:pPr>
        <w:ind w:left="3240" w:hanging="360"/>
      </w:pPr>
    </w:lvl>
    <w:lvl w:ilvl="8">
      <w:start w:val="1"/>
      <w:numFmt w:val="decimal"/>
      <w:lvlText w:val="."/>
      <w:lvlJc w:val="left"/>
      <w:pPr>
        <w:ind w:left="3600" w:hanging="360"/>
      </w:pPr>
    </w:lvl>
  </w:abstractNum>
  <w:num w:numId="1" w16cid:durableId="125150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807D3"/>
    <w:rsid w:val="001807D3"/>
    <w:rsid w:val="005D2F00"/>
    <w:rsid w:val="009506A8"/>
    <w:rsid w:val="00EA5634"/>
    <w:rsid w:val="00FD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AEC1"/>
  <w15:docId w15:val="{183D5415-9DC9-4A73-8C05-6569FAEF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a5">
    <w:name w:val="Placeholder Text"/>
    <w:basedOn w:val="a0"/>
    <w:rPr>
      <w:color w:val="666666"/>
    </w:rPr>
  </w:style>
  <w:style w:type="character" w:styleId="a6">
    <w:name w:val="Hyperlink"/>
    <w:basedOn w:val="a0"/>
    <w:rPr>
      <w:color w:val="0563C1"/>
      <w:u w:val="single"/>
    </w:rPr>
  </w:style>
  <w:style w:type="character" w:styleId="a7">
    <w:name w:val="Unresolved Mention"/>
    <w:basedOn w:val="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kerbalspaceprogram.com/wiki/Kerbin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kerbalspaceprogram.com/wiki/Atmosphere/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fic_impul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tymatee@gmail.com</cp:lastModifiedBy>
  <cp:revision>2</cp:revision>
  <dcterms:created xsi:type="dcterms:W3CDTF">2024-11-20T15:07:00Z</dcterms:created>
  <dcterms:modified xsi:type="dcterms:W3CDTF">2024-11-20T15:07:00Z</dcterms:modified>
</cp:coreProperties>
</file>